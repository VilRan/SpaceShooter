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97" w:rsidRDefault="00937EC9" w:rsidP="00937EC9">
      <w:pPr>
        <w:pStyle w:val="Kansi26"/>
      </w:pPr>
      <w:r>
        <w:t>Opinnäytetyön nimi</w:t>
      </w:r>
    </w:p>
    <w:p w:rsidR="00937EC9" w:rsidRDefault="00937EC9" w:rsidP="00937EC9">
      <w:pPr>
        <w:pStyle w:val="Kansi18"/>
      </w:pPr>
      <w:r>
        <w:t>Mahdollinen alanimi</w:t>
      </w: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  <w:r>
        <w:t>Ville Rantala</w:t>
      </w:r>
    </w:p>
    <w:p w:rsidR="0068493B" w:rsidRDefault="0068493B" w:rsidP="00937EC9">
      <w:pPr>
        <w:pStyle w:val="Kansi14"/>
      </w:pPr>
      <w:r>
        <w:t>Miska Sainkangas</w:t>
      </w:r>
      <w:bookmarkStart w:id="0" w:name="_GoBack"/>
      <w:bookmarkEnd w:id="0"/>
    </w:p>
    <w:p w:rsidR="0068493B" w:rsidRDefault="0068493B" w:rsidP="00937EC9">
      <w:pPr>
        <w:pStyle w:val="Kansi14"/>
      </w:pPr>
      <w:r>
        <w:t>Kari Vesamäki</w:t>
      </w: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  <w:r>
        <w:t>Opinnäytetyö</w:t>
      </w:r>
    </w:p>
    <w:p w:rsidR="00937EC9" w:rsidRDefault="00937EC9" w:rsidP="00937EC9">
      <w:pPr>
        <w:pStyle w:val="Kansi14"/>
      </w:pPr>
      <w:r>
        <w:t>Kuukausi Vuosi</w:t>
      </w:r>
    </w:p>
    <w:p w:rsidR="00937EC9" w:rsidRDefault="00937EC9" w:rsidP="00937EC9">
      <w:pPr>
        <w:pStyle w:val="Kansi14"/>
      </w:pPr>
      <w:r>
        <w:t>Tutkinto-ohjelman nimi</w:t>
      </w:r>
    </w:p>
    <w:p w:rsidR="00937EC9" w:rsidRDefault="00937EC9" w:rsidP="00937EC9">
      <w:pPr>
        <w:pStyle w:val="Kansi14"/>
        <w:sectPr w:rsidR="00937EC9" w:rsidSect="00804AAF">
          <w:headerReference w:type="default" r:id="rId8"/>
          <w:footerReference w:type="default" r:id="rId9"/>
          <w:pgSz w:w="11906" w:h="16838" w:code="9"/>
          <w:pgMar w:top="4905" w:right="726" w:bottom="1049" w:left="2410" w:header="1049" w:footer="726" w:gutter="0"/>
          <w:cols w:space="708"/>
          <w:docGrid w:linePitch="360"/>
        </w:sectPr>
      </w:pPr>
      <w:r>
        <w:t>Koulutusalan nimi</w:t>
      </w:r>
    </w:p>
    <w:p w:rsidR="009156FB" w:rsidRDefault="009156FB" w:rsidP="00804AAF">
      <w:r>
        <w:lastRenderedPageBreak/>
        <w:br w:type="page"/>
      </w:r>
    </w:p>
    <w:p w:rsidR="00363E28" w:rsidRPr="00363E28" w:rsidRDefault="00363E28" w:rsidP="00804AAF"/>
    <w:sectPr w:rsidR="00363E28" w:rsidRPr="00363E28" w:rsidSect="00D9402E">
      <w:headerReference w:type="default" r:id="rId10"/>
      <w:footerReference w:type="default" r:id="rId11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B8B" w:rsidRDefault="00307B8B" w:rsidP="00DC1528">
      <w:pPr>
        <w:spacing w:before="0" w:after="0" w:line="240" w:lineRule="auto"/>
      </w:pPr>
      <w:r>
        <w:separator/>
      </w:r>
    </w:p>
  </w:endnote>
  <w:endnote w:type="continuationSeparator" w:id="0">
    <w:p w:rsidR="00307B8B" w:rsidRDefault="00307B8B" w:rsidP="00DC15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6EB" w:rsidRDefault="007A56EB">
    <w:pPr>
      <w:pStyle w:val="Footer"/>
    </w:pPr>
    <w:r w:rsidRPr="007A56EB">
      <w:rPr>
        <w:noProof/>
        <w:lang w:eastAsia="fi-FI"/>
      </w:rPr>
      <w:drawing>
        <wp:inline distT="0" distB="0" distL="0" distR="0" wp14:anchorId="59C29B06" wp14:editId="19C212EB">
          <wp:extent cx="3160800" cy="583200"/>
          <wp:effectExtent l="0" t="0" r="1905" b="7620"/>
          <wp:docPr id="19" name="Picture 19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528" w:rsidRDefault="00DC1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B8B" w:rsidRDefault="00307B8B" w:rsidP="00DC1528">
      <w:pPr>
        <w:spacing w:before="0" w:after="0" w:line="240" w:lineRule="auto"/>
      </w:pPr>
      <w:r>
        <w:separator/>
      </w:r>
    </w:p>
  </w:footnote>
  <w:footnote w:type="continuationSeparator" w:id="0">
    <w:p w:rsidR="00307B8B" w:rsidRDefault="00307B8B" w:rsidP="00DC15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30A" w:rsidRDefault="003C1FFB" w:rsidP="0099730A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B36650" wp14:editId="5768CCD9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305EEF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L1ks1S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 w:rsidR="0099730A" w:rsidRPr="0099730A">
      <w:rPr>
        <w:noProof/>
        <w:lang w:eastAsia="fi-FI"/>
      </w:rPr>
      <w:drawing>
        <wp:inline distT="0" distB="0" distL="0" distR="0" wp14:anchorId="6A878D1A" wp14:editId="6D3D0A57">
          <wp:extent cx="2106000" cy="622800"/>
          <wp:effectExtent l="0" t="0" r="0" b="6350"/>
          <wp:docPr id="18" name="Picture 18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528" w:rsidRDefault="00D9402E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68493B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34A0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48C4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D06AB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52EF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F4C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7C3B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2A07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4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A42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56A6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467C8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8B"/>
    <w:rsid w:val="000034BE"/>
    <w:rsid w:val="000E0692"/>
    <w:rsid w:val="00307B8B"/>
    <w:rsid w:val="00363E28"/>
    <w:rsid w:val="003C1FFB"/>
    <w:rsid w:val="004B1C3D"/>
    <w:rsid w:val="005629F9"/>
    <w:rsid w:val="005C2D34"/>
    <w:rsid w:val="00616FE2"/>
    <w:rsid w:val="00655511"/>
    <w:rsid w:val="0068493B"/>
    <w:rsid w:val="00694D94"/>
    <w:rsid w:val="006D2D97"/>
    <w:rsid w:val="00711E06"/>
    <w:rsid w:val="007A56EB"/>
    <w:rsid w:val="00804AAF"/>
    <w:rsid w:val="008F6BC4"/>
    <w:rsid w:val="009156FB"/>
    <w:rsid w:val="00937EC9"/>
    <w:rsid w:val="0099730A"/>
    <w:rsid w:val="00A756C8"/>
    <w:rsid w:val="00AE73D9"/>
    <w:rsid w:val="00D9402E"/>
    <w:rsid w:val="00DC1528"/>
    <w:rsid w:val="00DD2F24"/>
    <w:rsid w:val="00E0010F"/>
    <w:rsid w:val="00E71209"/>
    <w:rsid w:val="00EB6FD4"/>
    <w:rsid w:val="00F61662"/>
    <w:rsid w:val="00FE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59A525"/>
  <w15:chartTrackingRefBased/>
  <w15:docId w15:val="{BCD26BF0-539E-4C83-8654-79B47B00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FE2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FE2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FE2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FE2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E0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E06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E06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E06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E06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E06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E2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FE2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FE2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FE2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71209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71209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71209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209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1209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71209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E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E0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E0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E0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5629F9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5629F9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DD2F24"/>
    <w:pPr>
      <w:numPr>
        <w:numId w:val="0"/>
      </w:numPr>
    </w:pPr>
  </w:style>
  <w:style w:type="paragraph" w:customStyle="1" w:styleId="Lainaus">
    <w:name w:val="Lainaus"/>
    <w:basedOn w:val="Normal"/>
    <w:qFormat/>
    <w:rsid w:val="00694D94"/>
    <w:pPr>
      <w:spacing w:line="240" w:lineRule="auto"/>
      <w:ind w:left="1304"/>
    </w:pPr>
  </w:style>
  <w:style w:type="paragraph" w:customStyle="1" w:styleId="Lhdeluettelo">
    <w:name w:val="Lähdeluettelo"/>
    <w:basedOn w:val="Normal"/>
    <w:qFormat/>
    <w:rsid w:val="000034BE"/>
    <w:pPr>
      <w:spacing w:line="240" w:lineRule="auto"/>
    </w:pPr>
  </w:style>
  <w:style w:type="paragraph" w:customStyle="1" w:styleId="KansiHeader">
    <w:name w:val="KansiHeader"/>
    <w:basedOn w:val="Header"/>
    <w:qFormat/>
    <w:rsid w:val="005C2D34"/>
    <w:pPr>
      <w:jc w:val="left"/>
    </w:pPr>
  </w:style>
  <w:style w:type="paragraph" w:customStyle="1" w:styleId="Kansi26">
    <w:name w:val="Kansi26"/>
    <w:basedOn w:val="Normal"/>
    <w:qFormat/>
    <w:rsid w:val="00A756C8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A756C8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E0010F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7A56EB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7A56E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Documents\Custom%20Office%20Templates\JAMKin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C17A8-E20B-4541-B2EE-B7D934CF2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JAMKin_malli.dotx</Template>
  <TotalTime>0</TotalTime>
  <Pages>3</Pages>
  <Words>18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Rantala</dc:creator>
  <cp:keywords/>
  <dc:description/>
  <cp:lastModifiedBy>Ville Rantala</cp:lastModifiedBy>
  <cp:revision>2</cp:revision>
  <dcterms:created xsi:type="dcterms:W3CDTF">2016-03-11T11:37:00Z</dcterms:created>
  <dcterms:modified xsi:type="dcterms:W3CDTF">2016-03-11T11:37:00Z</dcterms:modified>
</cp:coreProperties>
</file>